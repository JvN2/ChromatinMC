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0F2" w:rsidRDefault="00450ABD" w:rsidP="00AC150D">
      <w:pPr>
        <w:pStyle w:val="Title"/>
      </w:pPr>
      <w:r>
        <w:t>Requirements Chromatin</w:t>
      </w:r>
      <w:r w:rsidR="00AC150D">
        <w:t>MC</w:t>
      </w:r>
      <w:r>
        <w:t xml:space="preserve"> - update</w:t>
      </w:r>
      <w:r w:rsidR="00AC150D">
        <w:tab/>
      </w:r>
    </w:p>
    <w:p w:rsidR="00AC150D" w:rsidRDefault="00AC150D" w:rsidP="00AC150D"/>
    <w:p w:rsidR="00AC150D" w:rsidRDefault="00AC150D" w:rsidP="00AC15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35094">
        <w:rPr>
          <w:strike/>
          <w:sz w:val="28"/>
          <w:szCs w:val="28"/>
        </w:rPr>
        <w:t>Python 2.7</w:t>
      </w:r>
      <w:r w:rsidR="00235094">
        <w:rPr>
          <w:sz w:val="28"/>
          <w:szCs w:val="28"/>
        </w:rPr>
        <w:t xml:space="preserve"> Python 3.6</w:t>
      </w:r>
    </w:p>
    <w:p w:rsidR="00AC150D" w:rsidRPr="00235094" w:rsidRDefault="00AC150D" w:rsidP="00AC150D">
      <w:pPr>
        <w:pStyle w:val="ListParagraph"/>
        <w:numPr>
          <w:ilvl w:val="0"/>
          <w:numId w:val="1"/>
        </w:numPr>
        <w:rPr>
          <w:sz w:val="28"/>
          <w:szCs w:val="28"/>
          <w:lang w:val="nl-NL"/>
        </w:rPr>
      </w:pPr>
      <w:r w:rsidRPr="00235094">
        <w:rPr>
          <w:sz w:val="28"/>
          <w:szCs w:val="28"/>
          <w:lang w:val="nl-NL"/>
        </w:rPr>
        <w:t>HelixMC (</w:t>
      </w:r>
      <w:hyperlink r:id="rId5" w:history="1">
        <w:r w:rsidRPr="00235094">
          <w:rPr>
            <w:rStyle w:val="Hyperlink"/>
            <w:sz w:val="28"/>
            <w:szCs w:val="28"/>
            <w:lang w:val="nl-NL"/>
          </w:rPr>
          <w:t>https://github.com/fcchou/HelixMC</w:t>
        </w:r>
      </w:hyperlink>
      <w:r w:rsidRPr="00235094">
        <w:rPr>
          <w:sz w:val="28"/>
          <w:szCs w:val="28"/>
          <w:lang w:val="nl-NL"/>
        </w:rPr>
        <w:t>)</w:t>
      </w:r>
    </w:p>
    <w:p w:rsidR="00AC150D" w:rsidRPr="00450ABD" w:rsidRDefault="00AC150D" w:rsidP="00AC15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def coord</w:t>
      </w:r>
      <w:r w:rsidRPr="00AC150D">
        <w:rPr>
          <w:rFonts w:ascii="Courier New" w:hAnsi="Courier New" w:cs="Courier New"/>
          <w:b/>
          <w:sz w:val="28"/>
          <w:szCs w:val="28"/>
          <w:u w:val="single"/>
        </w:rPr>
        <w:t>s</w:t>
      </w:r>
      <w:r>
        <w:rPr>
          <w:rFonts w:ascii="Courier New" w:hAnsi="Courier New" w:cs="Courier New"/>
          <w:sz w:val="28"/>
          <w:szCs w:val="28"/>
        </w:rPr>
        <w:t xml:space="preserve">(self) -&gt; def coord(self) </w:t>
      </w:r>
      <w:r>
        <w:rPr>
          <w:rFonts w:cs="Courier New"/>
          <w:sz w:val="28"/>
          <w:szCs w:val="28"/>
        </w:rPr>
        <w:t>in line 470 of helixmc/pose.p</w:t>
      </w:r>
    </w:p>
    <w:p w:rsidR="00450ABD" w:rsidRPr="00AC150D" w:rsidRDefault="00450ABD" w:rsidP="00AC15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cs="Courier New"/>
          <w:sz w:val="28"/>
          <w:szCs w:val="28"/>
        </w:rPr>
        <w:t xml:space="preserve">Babette, might this be a problem? </w:t>
      </w:r>
    </w:p>
    <w:p w:rsidR="00AC150D" w:rsidRPr="00450ABD" w:rsidRDefault="00AC150D" w:rsidP="00AC150D">
      <w:pPr>
        <w:pStyle w:val="ListParagraph"/>
        <w:numPr>
          <w:ilvl w:val="0"/>
          <w:numId w:val="1"/>
        </w:numPr>
        <w:rPr>
          <w:strike/>
          <w:sz w:val="28"/>
          <w:szCs w:val="28"/>
        </w:rPr>
      </w:pPr>
      <w:r w:rsidRPr="00450ABD">
        <w:rPr>
          <w:strike/>
          <w:sz w:val="28"/>
          <w:szCs w:val="28"/>
        </w:rPr>
        <w:t>For the graphical interface: Wx python (</w:t>
      </w:r>
      <w:hyperlink r:id="rId6" w:history="1">
        <w:r w:rsidRPr="00450ABD">
          <w:rPr>
            <w:rStyle w:val="Hyperlink"/>
            <w:strike/>
            <w:sz w:val="28"/>
            <w:szCs w:val="28"/>
          </w:rPr>
          <w:t>https://www.wxpython.org/</w:t>
        </w:r>
      </w:hyperlink>
      <w:r w:rsidRPr="00450ABD">
        <w:rPr>
          <w:strike/>
          <w:sz w:val="28"/>
          <w:szCs w:val="28"/>
        </w:rPr>
        <w:t xml:space="preserve">)  </w:t>
      </w:r>
    </w:p>
    <w:p w:rsidR="00AC150D" w:rsidRDefault="00AC150D" w:rsidP="00AC150D">
      <w:pPr>
        <w:pStyle w:val="ListParagraph"/>
        <w:numPr>
          <w:ilvl w:val="0"/>
          <w:numId w:val="1"/>
        </w:numPr>
        <w:rPr>
          <w:strike/>
          <w:sz w:val="28"/>
          <w:szCs w:val="28"/>
        </w:rPr>
      </w:pPr>
      <w:r w:rsidRPr="00450ABD">
        <w:rPr>
          <w:strike/>
          <w:sz w:val="28"/>
          <w:szCs w:val="28"/>
        </w:rPr>
        <w:t>For rendering 3d pictures: Vapory (</w:t>
      </w:r>
      <w:hyperlink r:id="rId7" w:history="1">
        <w:r w:rsidR="00450ABD" w:rsidRPr="008E235A">
          <w:rPr>
            <w:rStyle w:val="Hyperlink"/>
            <w:strike/>
            <w:sz w:val="28"/>
            <w:szCs w:val="28"/>
          </w:rPr>
          <w:t>https://github.com/Zulko/vapory</w:t>
        </w:r>
      </w:hyperlink>
      <w:r w:rsidRPr="00450ABD">
        <w:rPr>
          <w:strike/>
          <w:sz w:val="28"/>
          <w:szCs w:val="28"/>
        </w:rPr>
        <w:t>)</w:t>
      </w:r>
    </w:p>
    <w:p w:rsidR="00450ABD" w:rsidRDefault="00450ABD" w:rsidP="00450ABD">
      <w:pPr>
        <w:pStyle w:val="ListParagraph"/>
        <w:rPr>
          <w:strike/>
          <w:sz w:val="28"/>
          <w:szCs w:val="28"/>
        </w:rPr>
      </w:pPr>
    </w:p>
    <w:p w:rsidR="00450ABD" w:rsidRPr="00450ABD" w:rsidRDefault="00450ABD" w:rsidP="00450A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rendering 3D DNA pictures: POVRAY 2.7</w:t>
      </w:r>
    </w:p>
    <w:p w:rsidR="00450ABD" w:rsidRDefault="00450ABD" w:rsidP="00AC150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installing HelixMC: Visual Studio Buildtools</w:t>
      </w:r>
    </w:p>
    <w:p w:rsidR="00450ABD" w:rsidRDefault="00450ABD" w:rsidP="00450AB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Install VC++ 2015.3 (contains </w:t>
      </w:r>
      <w:r w:rsidRPr="00450ABD">
        <w:rPr>
          <w:b/>
          <w:sz w:val="28"/>
          <w:szCs w:val="28"/>
        </w:rPr>
        <w:t xml:space="preserve">v14.0 </w:t>
      </w:r>
      <w:r>
        <w:rPr>
          <w:sz w:val="28"/>
          <w:szCs w:val="28"/>
        </w:rPr>
        <w:t>toolset for desktop x86,x64)</w:t>
      </w:r>
    </w:p>
    <w:p w:rsidR="00450ABD" w:rsidRDefault="00450ABD" w:rsidP="00450AB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Install windows 10 SDK (10.0.16299.0 works for me)</w:t>
      </w:r>
    </w:p>
    <w:p w:rsidR="00450ABD" w:rsidRDefault="00450ABD" w:rsidP="00450A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Python packages</w:t>
      </w:r>
    </w:p>
    <w:p w:rsidR="00450ABD" w:rsidRDefault="00450ABD" w:rsidP="00450AB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pip install opencv-python</w:t>
      </w:r>
    </w:p>
    <w:p w:rsidR="00450ABD" w:rsidRDefault="00450ABD" w:rsidP="00450AB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pip install pandas</w:t>
      </w:r>
    </w:p>
    <w:p w:rsidR="00450ABD" w:rsidRDefault="00450ABD" w:rsidP="00450AB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pip install openpyxl==1.8.6 (for reading excel files)</w:t>
      </w:r>
    </w:p>
    <w:p w:rsidR="00450ABD" w:rsidRDefault="00450ABD" w:rsidP="00450ABD">
      <w:pPr>
        <w:pStyle w:val="ListParagraph"/>
        <w:rPr>
          <w:sz w:val="28"/>
          <w:szCs w:val="28"/>
        </w:rPr>
      </w:pPr>
    </w:p>
    <w:p w:rsidR="00450ABD" w:rsidRPr="00450ABD" w:rsidRDefault="00450ABD" w:rsidP="00450A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Adjust file references</w:t>
      </w:r>
      <w:bookmarkStart w:id="0" w:name="_GoBack"/>
      <w:bookmarkEnd w:id="0"/>
    </w:p>
    <w:sectPr w:rsidR="00450ABD" w:rsidRPr="00450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614C2"/>
    <w:multiLevelType w:val="hybridMultilevel"/>
    <w:tmpl w:val="7F263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0F2"/>
    <w:rsid w:val="001530F2"/>
    <w:rsid w:val="001C5021"/>
    <w:rsid w:val="00235094"/>
    <w:rsid w:val="00450ABD"/>
    <w:rsid w:val="00AC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9C6FB"/>
  <w15:docId w15:val="{F66D541F-D07F-405B-BFAE-6960546CA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15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15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C15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15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Zulko/vapo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xpython.org/" TargetMode="External"/><Relationship Id="rId5" Type="http://schemas.openxmlformats.org/officeDocument/2006/relationships/hyperlink" Target="https://github.com/fcchou/HelixM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38EA9DE7.dotm</Template>
  <TotalTime>8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Temporary</dc:creator>
  <cp:keywords/>
  <dc:description/>
  <cp:lastModifiedBy>Brouwer, T.</cp:lastModifiedBy>
  <cp:revision>3</cp:revision>
  <dcterms:created xsi:type="dcterms:W3CDTF">2018-04-04T09:55:00Z</dcterms:created>
  <dcterms:modified xsi:type="dcterms:W3CDTF">2018-04-04T10:02:00Z</dcterms:modified>
</cp:coreProperties>
</file>